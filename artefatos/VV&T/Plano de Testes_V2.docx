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710" w:rsidRPr="009F3459" w:rsidRDefault="00D57B01" w:rsidP="009C3FB3">
      <w:pPr>
        <w:pStyle w:val="Subttulo"/>
        <w:jc w:val="right"/>
        <w:rPr>
          <w:lang w:val="pt-BR"/>
        </w:rPr>
      </w:pPr>
      <w:bookmarkStart w:id="0" w:name="_Toc498086539"/>
      <w:r w:rsidRPr="009F3459">
        <w:rPr>
          <w:lang w:val="pt-BR"/>
        </w:rPr>
        <w:t>Issues Autheticator - Coral</w:t>
      </w:r>
      <w:bookmarkEnd w:id="0"/>
    </w:p>
    <w:p w:rsidR="008A4710" w:rsidRPr="009F3459" w:rsidRDefault="008A4710" w:rsidP="009C3FB3">
      <w:pPr>
        <w:pStyle w:val="Subttulo"/>
        <w:jc w:val="right"/>
        <w:rPr>
          <w:lang w:val="pt-BR"/>
        </w:rPr>
      </w:pPr>
      <w:bookmarkStart w:id="1" w:name="nomeDoc"/>
      <w:bookmarkStart w:id="2" w:name="_Toc498086540"/>
      <w:r w:rsidRPr="009F3459">
        <w:rPr>
          <w:lang w:val="pt-BR"/>
        </w:rPr>
        <w:t>Plano de Testes</w:t>
      </w:r>
      <w:bookmarkEnd w:id="1"/>
      <w:bookmarkEnd w:id="2"/>
    </w:p>
    <w:p w:rsidR="008A4710" w:rsidRDefault="00D57B01" w:rsidP="009C3FB3">
      <w:pPr>
        <w:pStyle w:val="Subttulo"/>
        <w:jc w:val="right"/>
        <w:rPr>
          <w:sz w:val="28"/>
        </w:rPr>
      </w:pPr>
      <w:bookmarkStart w:id="3" w:name="versao"/>
      <w:bookmarkStart w:id="4" w:name="_Toc498086541"/>
      <w:r>
        <w:rPr>
          <w:sz w:val="28"/>
        </w:rPr>
        <w:t xml:space="preserve">Versão </w:t>
      </w:r>
      <w:r w:rsidR="008A4710">
        <w:rPr>
          <w:sz w:val="28"/>
        </w:rPr>
        <w:t>1.0.0</w:t>
      </w:r>
      <w:bookmarkEnd w:id="3"/>
      <w:bookmarkEnd w:id="4"/>
    </w:p>
    <w:p w:rsidR="008A4710" w:rsidRDefault="008A4710">
      <w:pPr>
        <w:rPr>
          <w:rFonts w:ascii="Arial" w:hAnsi="Arial"/>
          <w:lang w:val="pt-BR"/>
        </w:rPr>
        <w:sectPr w:rsidR="008A4710">
          <w:footerReference w:type="even" r:id="rId8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>
        <w:tc>
          <w:tcPr>
            <w:tcW w:w="138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:rsidRPr="00D57B01">
        <w:tc>
          <w:tcPr>
            <w:tcW w:w="138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10/11/2017</w:t>
            </w:r>
          </w:p>
        </w:tc>
        <w:tc>
          <w:tcPr>
            <w:tcW w:w="141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1.0.0</w:t>
            </w:r>
          </w:p>
        </w:tc>
        <w:tc>
          <w:tcPr>
            <w:tcW w:w="4398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Primeira versão do plano de testes</w:t>
            </w:r>
          </w:p>
        </w:tc>
        <w:tc>
          <w:tcPr>
            <w:tcW w:w="2304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Vitor Maia</w:t>
            </w: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  <w:tr w:rsidR="008A4710" w:rsidRPr="00D57B01">
        <w:tc>
          <w:tcPr>
            <w:tcW w:w="1384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141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4398" w:type="dxa"/>
          </w:tcPr>
          <w:p w:rsidR="008A4710" w:rsidRDefault="008A4710">
            <w:pPr>
              <w:rPr>
                <w:lang w:val="pt-BR"/>
              </w:rPr>
            </w:pPr>
          </w:p>
        </w:tc>
        <w:tc>
          <w:tcPr>
            <w:tcW w:w="2304" w:type="dxa"/>
          </w:tcPr>
          <w:p w:rsidR="008A4710" w:rsidRDefault="008A4710">
            <w:pPr>
              <w:rPr>
                <w:lang w:val="pt-BR"/>
              </w:rPr>
            </w:pPr>
          </w:p>
        </w:tc>
      </w:tr>
    </w:tbl>
    <w:p w:rsidR="008A4710" w:rsidRDefault="008A4710">
      <w:pPr>
        <w:rPr>
          <w:rFonts w:ascii="Arial" w:hAnsi="Arial"/>
          <w:lang w:val="pt-BR"/>
        </w:rPr>
      </w:pP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9C3FB3" w:rsidRDefault="008A471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</w:instrText>
      </w:r>
      <w:r>
        <w:rPr>
          <w:lang w:val="pt-BR"/>
        </w:rPr>
        <w:fldChar w:fldCharType="separate"/>
      </w:r>
      <w:hyperlink w:anchor="_Toc498086583" w:history="1">
        <w:r w:rsidR="009C3FB3" w:rsidRPr="00F0177F">
          <w:rPr>
            <w:rStyle w:val="Hyperlink"/>
            <w:noProof/>
            <w:lang w:val="pt-BR"/>
          </w:rPr>
          <w:t>1.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Introdução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_Toc498086583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4" w:history="1">
        <w:r w:rsidR="009C3FB3" w:rsidRPr="00F0177F">
          <w:rPr>
            <w:rStyle w:val="Hyperlink"/>
            <w:noProof/>
            <w:lang w:val="pt-BR"/>
          </w:rPr>
          <w:t>1.1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Finalidade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_Toc498086584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5" w:history="1">
        <w:r w:rsidR="009C3FB3" w:rsidRPr="00F0177F">
          <w:rPr>
            <w:rStyle w:val="Hyperlink"/>
            <w:noProof/>
            <w:lang w:val="pt-BR"/>
          </w:rPr>
          <w:t>1.2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Escopo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_Toc498086585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6" w:history="1">
        <w:r w:rsidR="009C3FB3" w:rsidRPr="00F0177F">
          <w:rPr>
            <w:rStyle w:val="Hyperlink"/>
            <w:noProof/>
            <w:lang w:val="pt-BR"/>
          </w:rPr>
          <w:t>1.3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Definições, Acrônimos, e Abreviações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_Toc498086586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7" w:history="1">
        <w:r w:rsidR="009C3FB3" w:rsidRPr="00F0177F">
          <w:rPr>
            <w:rStyle w:val="Hyperlink"/>
            <w:noProof/>
            <w:lang w:val="pt-BR"/>
          </w:rPr>
          <w:t>1.4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Referências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_Toc498086587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8" w:history="1">
        <w:r w:rsidR="009C3FB3" w:rsidRPr="00F0177F">
          <w:rPr>
            <w:rStyle w:val="Hyperlink"/>
            <w:noProof/>
            <w:lang w:val="pt-BR"/>
          </w:rPr>
          <w:t>1.5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Visão geral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_Toc498086588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89" w:history="1">
        <w:r w:rsidR="009C3FB3" w:rsidRPr="00F0177F">
          <w:rPr>
            <w:rStyle w:val="Hyperlink"/>
            <w:noProof/>
            <w:lang w:val="pt-BR"/>
          </w:rPr>
          <w:t>2.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Estratégia de Teste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_Toc498086589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0" w:history="1">
        <w:r w:rsidR="009C3FB3" w:rsidRPr="00F0177F">
          <w:rPr>
            <w:rStyle w:val="Hyperlink"/>
            <w:noProof/>
            <w:lang w:val="pt-BR"/>
          </w:rPr>
          <w:t>2.1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Testes funcionais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_Toc498086590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4</w:t>
        </w:r>
        <w:r w:rsidR="009C3FB3">
          <w:rPr>
            <w:noProof/>
            <w:webHidden/>
          </w:rPr>
          <w:fldChar w:fldCharType="end"/>
        </w:r>
      </w:hyperlink>
    </w:p>
    <w:p w:rsidR="009C3FB3" w:rsidRDefault="00040A0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1" w:history="1">
        <w:r w:rsidR="009C3FB3" w:rsidRPr="00F0177F">
          <w:rPr>
            <w:rStyle w:val="Hyperlink"/>
          </w:rPr>
          <w:t>2.1.1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Prazo para realização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_Toc498086591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40A0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2" w:history="1">
        <w:r w:rsidR="009C3FB3" w:rsidRPr="00F0177F">
          <w:rPr>
            <w:rStyle w:val="Hyperlink"/>
          </w:rPr>
          <w:t>2.1.2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Recursos necessários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_Toc498086592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40A0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3" w:history="1">
        <w:r w:rsidR="009C3FB3" w:rsidRPr="00F0177F">
          <w:rPr>
            <w:rStyle w:val="Hyperlink"/>
          </w:rPr>
          <w:t>2.1.3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Requisitos a serem testados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_Toc498086593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40A06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val="pt-BR" w:eastAsia="pt-BR"/>
        </w:rPr>
      </w:pPr>
      <w:hyperlink w:anchor="_Toc498086594" w:history="1">
        <w:r w:rsidR="009C3FB3" w:rsidRPr="00F0177F">
          <w:rPr>
            <w:rStyle w:val="Hyperlink"/>
          </w:rPr>
          <w:t>2.1.4</w:t>
        </w:r>
        <w:r w:rsidR="009C3FB3">
          <w:rPr>
            <w:rFonts w:asciiTheme="minorHAnsi" w:eastAsiaTheme="minorEastAsia" w:hAnsiTheme="minorHAnsi" w:cstheme="minorBidi"/>
            <w:bCs w:val="0"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</w:rPr>
          <w:t>Casos de Teste</w:t>
        </w:r>
        <w:r w:rsidR="009C3FB3">
          <w:rPr>
            <w:webHidden/>
          </w:rPr>
          <w:tab/>
        </w:r>
        <w:r w:rsidR="009C3FB3">
          <w:rPr>
            <w:webHidden/>
          </w:rPr>
          <w:fldChar w:fldCharType="begin"/>
        </w:r>
        <w:r w:rsidR="009C3FB3">
          <w:rPr>
            <w:webHidden/>
          </w:rPr>
          <w:instrText xml:space="preserve"> PAGEREF _Toc498086594 \h </w:instrText>
        </w:r>
        <w:r w:rsidR="009C3FB3">
          <w:rPr>
            <w:webHidden/>
          </w:rPr>
        </w:r>
        <w:r w:rsidR="009C3FB3">
          <w:rPr>
            <w:webHidden/>
          </w:rPr>
          <w:fldChar w:fldCharType="separate"/>
        </w:r>
        <w:r w:rsidR="009C3FB3">
          <w:rPr>
            <w:webHidden/>
          </w:rPr>
          <w:t>4</w:t>
        </w:r>
        <w:r w:rsidR="009C3FB3">
          <w:rPr>
            <w:webHidden/>
          </w:rPr>
          <w:fldChar w:fldCharType="end"/>
        </w:r>
      </w:hyperlink>
    </w:p>
    <w:p w:rsidR="009C3FB3" w:rsidRDefault="00040A06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hyperlink w:anchor="_Toc498086595" w:history="1">
        <w:r w:rsidR="009C3FB3" w:rsidRPr="00F0177F">
          <w:rPr>
            <w:rStyle w:val="Hyperlink"/>
            <w:noProof/>
            <w:lang w:val="pt-BR"/>
          </w:rPr>
          <w:t>3.</w:t>
        </w:r>
        <w:r w:rsidR="009C3FB3">
          <w:rPr>
            <w:rFonts w:asciiTheme="minorHAnsi" w:eastAsiaTheme="minorEastAsia" w:hAnsiTheme="minorHAnsi" w:cstheme="minorBidi"/>
            <w:noProof/>
            <w:sz w:val="22"/>
            <w:szCs w:val="22"/>
            <w:lang w:val="pt-BR" w:eastAsia="pt-BR"/>
          </w:rPr>
          <w:tab/>
        </w:r>
        <w:r w:rsidR="009C3FB3" w:rsidRPr="00F0177F">
          <w:rPr>
            <w:rStyle w:val="Hyperlink"/>
            <w:noProof/>
            <w:lang w:val="pt-BR"/>
          </w:rPr>
          <w:t>Resultados dos Testes</w:t>
        </w:r>
        <w:r w:rsidR="009C3FB3">
          <w:rPr>
            <w:noProof/>
            <w:webHidden/>
          </w:rPr>
          <w:tab/>
        </w:r>
        <w:r w:rsidR="009C3FB3">
          <w:rPr>
            <w:noProof/>
            <w:webHidden/>
          </w:rPr>
          <w:fldChar w:fldCharType="begin"/>
        </w:r>
        <w:r w:rsidR="009C3FB3">
          <w:rPr>
            <w:noProof/>
            <w:webHidden/>
          </w:rPr>
          <w:instrText xml:space="preserve"> PAGEREF _Toc498086595 \h </w:instrText>
        </w:r>
        <w:r w:rsidR="009C3FB3">
          <w:rPr>
            <w:noProof/>
            <w:webHidden/>
          </w:rPr>
        </w:r>
        <w:r w:rsidR="009C3FB3">
          <w:rPr>
            <w:noProof/>
            <w:webHidden/>
          </w:rPr>
          <w:fldChar w:fldCharType="separate"/>
        </w:r>
        <w:r w:rsidR="009C3FB3">
          <w:rPr>
            <w:noProof/>
            <w:webHidden/>
          </w:rPr>
          <w:t>5</w:t>
        </w:r>
        <w:r w:rsidR="009C3FB3">
          <w:rPr>
            <w:noProof/>
            <w:webHidden/>
          </w:rPr>
          <w:fldChar w:fldCharType="end"/>
        </w:r>
      </w:hyperlink>
    </w:p>
    <w:p w:rsidR="008A4710" w:rsidRDefault="008A4710">
      <w:pPr>
        <w:rPr>
          <w:lang w:val="pt-BR"/>
        </w:rPr>
      </w:pPr>
      <w:r>
        <w:rPr>
          <w:lang w:val="pt-BR"/>
        </w:rPr>
        <w:fldChar w:fldCharType="end"/>
      </w:r>
    </w:p>
    <w:p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Plano de Testes</w:t>
      </w:r>
      <w:r>
        <w:rPr>
          <w:lang w:val="pt-BR"/>
        </w:rPr>
        <w:fldChar w:fldCharType="end"/>
      </w:r>
    </w:p>
    <w:p w:rsidR="008A4710" w:rsidRDefault="008A4710">
      <w:pPr>
        <w:pStyle w:val="Ttulo1"/>
        <w:rPr>
          <w:lang w:val="pt-BR"/>
        </w:rPr>
      </w:pPr>
      <w:bookmarkStart w:id="5" w:name="_Toc456598586"/>
      <w:bookmarkStart w:id="6" w:name="_Toc456600917"/>
      <w:bookmarkStart w:id="7" w:name="_Toc534195090"/>
      <w:bookmarkStart w:id="8" w:name="_Toc22094979"/>
      <w:bookmarkStart w:id="9" w:name="_Toc498086583"/>
      <w:r>
        <w:rPr>
          <w:lang w:val="pt-BR"/>
        </w:rPr>
        <w:t>Introdução</w:t>
      </w:r>
      <w:bookmarkEnd w:id="5"/>
      <w:bookmarkEnd w:id="6"/>
      <w:bookmarkEnd w:id="7"/>
      <w:bookmarkEnd w:id="8"/>
      <w:bookmarkEnd w:id="9"/>
    </w:p>
    <w:p w:rsidR="008A4710" w:rsidRDefault="008A4710">
      <w:pPr>
        <w:pStyle w:val="Ttulo2"/>
        <w:rPr>
          <w:lang w:val="pt-BR"/>
        </w:rPr>
      </w:pPr>
      <w:bookmarkStart w:id="10" w:name="_Toc534195091"/>
      <w:bookmarkStart w:id="11" w:name="_Toc22094980"/>
      <w:bookmarkStart w:id="12" w:name="_Toc498086584"/>
      <w:r>
        <w:rPr>
          <w:lang w:val="pt-BR"/>
        </w:rPr>
        <w:t>Finalidade</w:t>
      </w:r>
      <w:bookmarkEnd w:id="10"/>
      <w:bookmarkEnd w:id="11"/>
      <w:bookmarkEnd w:id="12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>O objetivo deste documento é propor testes para a fase atual do projeto a partir do conhecimento obtido através dos requisitos e dos casos de uso.</w:t>
      </w:r>
    </w:p>
    <w:p w:rsidR="008A4710" w:rsidRDefault="008A4710">
      <w:pPr>
        <w:pStyle w:val="Ttulo2"/>
        <w:rPr>
          <w:lang w:val="pt-BR"/>
        </w:rPr>
      </w:pPr>
      <w:bookmarkStart w:id="13" w:name="_Toc456598588"/>
      <w:bookmarkStart w:id="14" w:name="_Toc456600919"/>
      <w:bookmarkStart w:id="15" w:name="_Toc534195092"/>
      <w:bookmarkStart w:id="16" w:name="_Toc22094981"/>
      <w:bookmarkStart w:id="17" w:name="_Toc498086585"/>
      <w:r>
        <w:rPr>
          <w:lang w:val="pt-BR"/>
        </w:rPr>
        <w:t>Escop</w:t>
      </w:r>
      <w:bookmarkEnd w:id="13"/>
      <w:bookmarkEnd w:id="14"/>
      <w:r>
        <w:rPr>
          <w:lang w:val="pt-BR"/>
        </w:rPr>
        <w:t>o</w:t>
      </w:r>
      <w:bookmarkEnd w:id="15"/>
      <w:bookmarkEnd w:id="16"/>
      <w:bookmarkEnd w:id="17"/>
    </w:p>
    <w:p w:rsidR="008A4710" w:rsidRPr="00C464B9" w:rsidRDefault="00D57B01">
      <w:pPr>
        <w:pStyle w:val="infoblue0"/>
        <w:rPr>
          <w:color w:val="auto"/>
        </w:rPr>
      </w:pPr>
      <w:r w:rsidRPr="00C464B9">
        <w:rPr>
          <w:color w:val="auto"/>
        </w:rPr>
        <w:t>Este documento possui um plano de testes para uso pela equipe do Issues Authenticator Coral. Este projeto propõe a criação de um aplicativo Android para identificar acesso de usuários nos laboratórios do LENS e manter o controle de variáveis ambientais, como a temperatura.</w:t>
      </w:r>
    </w:p>
    <w:p w:rsidR="008A4710" w:rsidRDefault="008A4710">
      <w:pPr>
        <w:pStyle w:val="Ttulo2"/>
        <w:rPr>
          <w:lang w:val="pt-BR"/>
        </w:rPr>
      </w:pPr>
      <w:bookmarkStart w:id="18" w:name="_Toc456598589"/>
      <w:bookmarkStart w:id="19" w:name="_Toc456600920"/>
      <w:bookmarkStart w:id="20" w:name="_Toc534195093"/>
      <w:bookmarkStart w:id="21" w:name="_Toc6037699"/>
      <w:bookmarkStart w:id="22" w:name="_Toc22094982"/>
      <w:bookmarkStart w:id="23" w:name="_Toc498086586"/>
      <w:r>
        <w:rPr>
          <w:lang w:val="pt-BR"/>
        </w:rPr>
        <w:t>Definições, Acrônimos, e Abreviações</w:t>
      </w:r>
      <w:bookmarkEnd w:id="18"/>
      <w:bookmarkEnd w:id="19"/>
      <w:bookmarkEnd w:id="20"/>
      <w:bookmarkEnd w:id="21"/>
      <w:bookmarkEnd w:id="22"/>
      <w:bookmarkEnd w:id="23"/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r w:rsidRPr="00C464B9">
        <w:rPr>
          <w:color w:val="auto"/>
        </w:rPr>
        <w:t>App – Aplicativo Android</w:t>
      </w:r>
    </w:p>
    <w:p w:rsidR="00D57B01" w:rsidRPr="00C464B9" w:rsidRDefault="00D57B01" w:rsidP="00D57B01">
      <w:pPr>
        <w:pStyle w:val="infoblue0"/>
        <w:numPr>
          <w:ilvl w:val="0"/>
          <w:numId w:val="4"/>
        </w:numPr>
        <w:rPr>
          <w:color w:val="auto"/>
        </w:rPr>
      </w:pPr>
      <w:r w:rsidRPr="00C464B9">
        <w:rPr>
          <w:color w:val="auto"/>
        </w:rPr>
        <w:t>IM – Issues Monitoring</w:t>
      </w:r>
    </w:p>
    <w:p w:rsidR="008A4710" w:rsidRDefault="008A4710">
      <w:pPr>
        <w:pStyle w:val="Ttulo2"/>
        <w:rPr>
          <w:lang w:val="pt-BR"/>
        </w:rPr>
      </w:pPr>
      <w:bookmarkStart w:id="24" w:name="_Toc456598590"/>
      <w:bookmarkStart w:id="25" w:name="_Toc456600921"/>
      <w:bookmarkStart w:id="26" w:name="_Toc534195094"/>
      <w:bookmarkStart w:id="27" w:name="_Toc22094983"/>
      <w:bookmarkStart w:id="28" w:name="_Toc498086587"/>
      <w:r>
        <w:rPr>
          <w:lang w:val="pt-BR"/>
        </w:rPr>
        <w:t>Referênc</w:t>
      </w:r>
      <w:bookmarkEnd w:id="24"/>
      <w:bookmarkEnd w:id="25"/>
      <w:r>
        <w:rPr>
          <w:lang w:val="pt-BR"/>
        </w:rPr>
        <w:t>ias</w:t>
      </w:r>
      <w:bookmarkEnd w:id="26"/>
      <w:bookmarkEnd w:id="27"/>
      <w:bookmarkEnd w:id="28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5"/>
        <w:gridCol w:w="975"/>
        <w:gridCol w:w="1052"/>
        <w:gridCol w:w="2696"/>
      </w:tblGrid>
      <w:tr w:rsidR="008A4710">
        <w:tc>
          <w:tcPr>
            <w:tcW w:w="3686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992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835" w:type="dxa"/>
            <w:shd w:val="clear" w:color="auto" w:fill="D9D9D9"/>
          </w:tcPr>
          <w:p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Onde pode ser obtido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Plano do Projeto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30/10/2017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Github do projeto</w:t>
            </w:r>
          </w:p>
        </w:tc>
      </w:tr>
      <w:tr w:rsidR="008A4710">
        <w:tc>
          <w:tcPr>
            <w:tcW w:w="3686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Documento de Casos de Uso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992" w:type="dxa"/>
          </w:tcPr>
          <w:p w:rsidR="008A4710" w:rsidRDefault="00C464B9">
            <w:pPr>
              <w:rPr>
                <w:lang w:val="pt-BR"/>
              </w:rPr>
            </w:pPr>
            <w:r>
              <w:rPr>
                <w:lang w:val="pt-BR"/>
              </w:rPr>
              <w:t>17/10/2017</w:t>
            </w:r>
          </w:p>
        </w:tc>
        <w:tc>
          <w:tcPr>
            <w:tcW w:w="2835" w:type="dxa"/>
          </w:tcPr>
          <w:p w:rsidR="008A4710" w:rsidRDefault="00D57B01">
            <w:pPr>
              <w:rPr>
                <w:lang w:val="pt-BR"/>
              </w:rPr>
            </w:pPr>
            <w:r>
              <w:rPr>
                <w:lang w:val="pt-BR"/>
              </w:rPr>
              <w:t>Github do projeto</w:t>
            </w:r>
          </w:p>
        </w:tc>
      </w:tr>
    </w:tbl>
    <w:p w:rsidR="008A4710" w:rsidRDefault="008A4710">
      <w:pPr>
        <w:rPr>
          <w:lang w:val="pt-BR"/>
        </w:rPr>
      </w:pPr>
    </w:p>
    <w:p w:rsidR="008A4710" w:rsidRDefault="008A4710">
      <w:pPr>
        <w:pStyle w:val="Ttulo2"/>
        <w:rPr>
          <w:lang w:val="pt-BR"/>
        </w:rPr>
      </w:pPr>
      <w:bookmarkStart w:id="29" w:name="_Toc534195095"/>
      <w:bookmarkStart w:id="30" w:name="_Toc22094984"/>
      <w:bookmarkStart w:id="31" w:name="_Toc498086588"/>
      <w:r>
        <w:rPr>
          <w:lang w:val="pt-BR"/>
        </w:rPr>
        <w:t>Visão geral</w:t>
      </w:r>
      <w:bookmarkEnd w:id="29"/>
      <w:bookmarkEnd w:id="30"/>
      <w:bookmarkEnd w:id="31"/>
    </w:p>
    <w:p w:rsidR="008A4710" w:rsidRPr="007B6499" w:rsidRDefault="007367BC" w:rsidP="007367BC">
      <w:pPr>
        <w:pStyle w:val="infoblue0"/>
        <w:rPr>
          <w:color w:val="auto"/>
        </w:rPr>
      </w:pPr>
      <w:r w:rsidRPr="007B6499">
        <w:rPr>
          <w:color w:val="auto"/>
        </w:rPr>
        <w:t>Este documento, para esta versão específica, possui apenas testes funcionais gerais, pensados a partir dos casos de uso.</w:t>
      </w:r>
      <w:bookmarkStart w:id="32" w:name="_Toc534195096"/>
      <w:r w:rsidRPr="007B6499">
        <w:rPr>
          <w:color w:val="auto"/>
        </w:rPr>
        <w:t xml:space="preserve"> Serão considerados casos que envolvam entrada e saída do laboratório, e que envolvam a alteração de valores das variáveis ambientais.</w:t>
      </w:r>
    </w:p>
    <w:p w:rsidR="008A4710" w:rsidRDefault="008A4710">
      <w:pPr>
        <w:pStyle w:val="Ttulo1"/>
        <w:rPr>
          <w:lang w:val="pt-BR"/>
        </w:rPr>
      </w:pPr>
      <w:bookmarkStart w:id="33" w:name="_Toc22094985"/>
      <w:bookmarkStart w:id="34" w:name="_Toc498086589"/>
      <w:r>
        <w:rPr>
          <w:lang w:val="pt-BR"/>
        </w:rPr>
        <w:t>Estratégia de Teste</w:t>
      </w:r>
      <w:bookmarkEnd w:id="33"/>
      <w:bookmarkEnd w:id="34"/>
    </w:p>
    <w:p w:rsidR="008A4710" w:rsidRPr="007367BC" w:rsidRDefault="008A4710" w:rsidP="007367BC">
      <w:pPr>
        <w:pStyle w:val="Ttulo2"/>
        <w:rPr>
          <w:lang w:val="pt-BR"/>
        </w:rPr>
      </w:pPr>
      <w:bookmarkStart w:id="35" w:name="_Toc22094986"/>
      <w:bookmarkStart w:id="36" w:name="_Toc498086590"/>
      <w:r>
        <w:rPr>
          <w:lang w:val="pt-BR"/>
        </w:rPr>
        <w:t>Teste</w:t>
      </w:r>
      <w:bookmarkEnd w:id="35"/>
      <w:r w:rsidR="007367BC">
        <w:rPr>
          <w:lang w:val="pt-BR"/>
        </w:rPr>
        <w:t>s funcionais</w:t>
      </w:r>
      <w:bookmarkEnd w:id="36"/>
    </w:p>
    <w:p w:rsidR="008A4710" w:rsidRDefault="008A4710">
      <w:pPr>
        <w:pStyle w:val="Ttulo3"/>
      </w:pPr>
      <w:bookmarkStart w:id="37" w:name="_Toc22094987"/>
      <w:bookmarkStart w:id="38" w:name="_Toc498086591"/>
      <w:r>
        <w:t>Prazo para realização</w:t>
      </w:r>
      <w:bookmarkEnd w:id="37"/>
      <w:bookmarkEnd w:id="38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Pode ser realizado a partir da implementaç</w:t>
      </w:r>
      <w:r w:rsidR="000A7829" w:rsidRPr="007B6499">
        <w:rPr>
          <w:color w:val="auto"/>
        </w:rPr>
        <w:t>ão das funcionalidades descritas nos casos de uso.</w:t>
      </w:r>
      <w:r w:rsidR="007B6499">
        <w:rPr>
          <w:color w:val="auto"/>
        </w:rPr>
        <w:t xml:space="preserve"> Porém em caso de inconsistência entre requisitos e casos de uso foram considerados os requisitos, que estão em uma versão mais atualizada.</w:t>
      </w:r>
    </w:p>
    <w:p w:rsidR="008A4710" w:rsidRDefault="008A4710">
      <w:pPr>
        <w:pStyle w:val="Ttulo3"/>
      </w:pPr>
      <w:bookmarkStart w:id="39" w:name="_Toc22094988"/>
      <w:bookmarkStart w:id="40" w:name="_Toc498086592"/>
      <w:r>
        <w:t>Recursos necessários</w:t>
      </w:r>
      <w:bookmarkEnd w:id="39"/>
      <w:bookmarkEnd w:id="40"/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Celular Android com versão acima de 4.4.2.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Acesso ao banco de dados do IM (Uma cópia do banco de dados real para uso em desenvolvimento).</w:t>
      </w:r>
    </w:p>
    <w:p w:rsidR="007367BC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Wi-fi dos laboratórios do LENS ligados e funcionando.</w:t>
      </w:r>
    </w:p>
    <w:p w:rsidR="008A4710" w:rsidRPr="007B6499" w:rsidRDefault="007367BC" w:rsidP="007367BC">
      <w:pPr>
        <w:pStyle w:val="infoblue0"/>
        <w:numPr>
          <w:ilvl w:val="0"/>
          <w:numId w:val="5"/>
        </w:numPr>
        <w:rPr>
          <w:color w:val="auto"/>
        </w:rPr>
      </w:pPr>
      <w:r w:rsidRPr="007B6499">
        <w:rPr>
          <w:color w:val="auto"/>
        </w:rPr>
        <w:t>Os usuários do teste devem estar registrados.</w:t>
      </w:r>
    </w:p>
    <w:p w:rsidR="008A4710" w:rsidRDefault="008A4710">
      <w:pPr>
        <w:pStyle w:val="Ttulo3"/>
      </w:pPr>
      <w:bookmarkStart w:id="41" w:name="_Toc22094989"/>
      <w:bookmarkStart w:id="42" w:name="_Toc498086593"/>
      <w:r>
        <w:t>Requisitos a serem testados</w:t>
      </w:r>
      <w:bookmarkEnd w:id="41"/>
      <w:bookmarkEnd w:id="42"/>
    </w:p>
    <w:p w:rsidR="008A4710" w:rsidRPr="007B6499" w:rsidRDefault="007367BC">
      <w:pPr>
        <w:pStyle w:val="infoblue0"/>
        <w:rPr>
          <w:color w:val="auto"/>
        </w:rPr>
      </w:pPr>
      <w:r w:rsidRPr="007B6499">
        <w:rPr>
          <w:color w:val="auto"/>
        </w:rPr>
        <w:t>Todos os requisitos do sistema serão abordados nestes testes.</w:t>
      </w:r>
    </w:p>
    <w:p w:rsidR="009F3459" w:rsidRDefault="009F3459">
      <w:pPr>
        <w:widowControl/>
        <w:spacing w:line="240" w:lineRule="auto"/>
        <w:rPr>
          <w:rFonts w:ascii="Arial" w:hAnsi="Arial"/>
          <w:i/>
          <w:lang w:val="pt-BR"/>
        </w:rPr>
      </w:pPr>
      <w:bookmarkStart w:id="43" w:name="_Toc22094990"/>
      <w:bookmarkStart w:id="44" w:name="_Toc498086594"/>
      <w:r>
        <w:br w:type="page"/>
      </w:r>
    </w:p>
    <w:p w:rsidR="008A4710" w:rsidRDefault="008A4710">
      <w:pPr>
        <w:pStyle w:val="Ttulo3"/>
      </w:pPr>
      <w:r>
        <w:lastRenderedPageBreak/>
        <w:t>Casos de Teste</w:t>
      </w:r>
      <w:bookmarkEnd w:id="43"/>
      <w:bookmarkEnd w:id="44"/>
    </w:p>
    <w:p w:rsidR="009F3459" w:rsidRDefault="009F3459" w:rsidP="009F3459">
      <w:pPr>
        <w:pStyle w:val="Corpodetexto"/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1162"/>
        <w:gridCol w:w="1067"/>
        <w:gridCol w:w="1267"/>
        <w:gridCol w:w="783"/>
        <w:gridCol w:w="636"/>
        <w:gridCol w:w="878"/>
        <w:gridCol w:w="1226"/>
        <w:gridCol w:w="1436"/>
      </w:tblGrid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ID do caso de teste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Cenário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Critérios de Entrada</w:t>
            </w:r>
          </w:p>
        </w:tc>
        <w:tc>
          <w:tcPr>
            <w:tcW w:w="7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Procedimento de execução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Usuário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Senha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Umidade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Temperatura</w:t>
            </w:r>
          </w:p>
        </w:tc>
        <w:tc>
          <w:tcPr>
            <w:tcW w:w="46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lang w:val="pt-BR" w:eastAsia="pt-BR"/>
              </w:rPr>
            </w:pPr>
            <w:r w:rsidRPr="009F3459">
              <w:rPr>
                <w:b/>
                <w:bCs/>
                <w:color w:val="000000"/>
                <w:lang w:val="pt-BR" w:eastAsia="pt-BR"/>
              </w:rPr>
              <w:t>Resultado esperado</w:t>
            </w:r>
          </w:p>
        </w:tc>
      </w:tr>
      <w:tr w:rsidR="009F3459" w:rsidRPr="009F3459" w:rsidTr="009F3459">
        <w:trPr>
          <w:trHeight w:val="105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a identificação com sucesso do usuário conectado ao WIFI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cadastrado no IM, estar no laboratório e acessar WIFI do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o WIFI do laboratório para que o IA possa identificar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IA identifica automaticamente o usuário cadastrado no IM que se conectou no WIFI. IA envia informação de presença para o IM com dados de usuário, preferencias de ambiente e laboratório</w:t>
            </w:r>
          </w:p>
        </w:tc>
      </w:tr>
      <w:tr w:rsidR="009F3459" w:rsidRPr="009F3459" w:rsidTr="009F3459">
        <w:trPr>
          <w:trHeight w:val="105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Cadastrar preferencias ambientais do usuário no aplicativo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a tela de cadastro de preferencias do aplicativo e cadastrar as preferencias ambientais do usuário (Laboratório, Temperatura, Umidade)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Cadastrar com sucesso preferencias ambientais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regra de limites de valores de temperatura - Valor Maior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cadastrar um valor for a dos limites de temperatura (1 ACIMA que o maior limite)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exibir mensagem de erro informando:  "Valor acima do limite máximo permitido"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regra de limites de valores de temperatura - Valor Menor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cadastrar um valor fora dos limites de temperatura (1 ABAIXO que o menor limite)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exibir mensagem de erro informando:  "Valor abaixo do limite mínimo permitido"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Verificar regra de limites de valores de temperatura - Valor </w:t>
            </w:r>
            <w:r w:rsidRPr="009F3459">
              <w:rPr>
                <w:color w:val="000000"/>
                <w:lang w:val="pt-BR" w:eastAsia="pt-BR"/>
              </w:rPr>
              <w:lastRenderedPageBreak/>
              <w:t>dentro dos limites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Tentar cadastrar um valor DENTRO dos limites de temperatura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Cadastro de temperatura efetuado com sucesso. Sistema exibe mensagem: "Temperatura </w:t>
            </w:r>
            <w:r w:rsidRPr="009F3459">
              <w:rPr>
                <w:color w:val="000000"/>
                <w:lang w:val="pt-BR" w:eastAsia="pt-BR"/>
              </w:rPr>
              <w:lastRenderedPageBreak/>
              <w:t>cadastrada com sucesso"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TF6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regra de limites de valores de umidade - Valor Maior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cadastrar um valor for a dos limites de umidade (1 ACIMA que o maior limite)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exibir mensagem de erro informando:  "Valor acima do limite máximo permitido"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regra de limites de valores de umidade - Valor Menor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cadastrar um valor fora dos limites de umidade (1 ABAIXO que o menor limite)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exibir mensagem de erro informando:  "Valor abaixo do limite mínimo permitido"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regra de limites de valores de umidade - Valor dentro dos limites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Tentar cadastrar um valor DENTRO dos limites de umidade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Cadastro de temperatura efetuado com sucesso. Sistema exibe mensagem: "Umidade cadastrada com sucesso"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Enviar preferencias do usuário autenticado no IA para o IM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autenticado no IA com preferencias já cadastradas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Enviar dados de preferências do usuário autenticado no Aplicativo para o 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Envio de dados realizados com sucesso</w:t>
            </w:r>
          </w:p>
        </w:tc>
      </w:tr>
      <w:tr w:rsidR="009F3459" w:rsidRPr="009F3459" w:rsidTr="009F3459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Identificar laboratório que o usuário esta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autenticado e ligado no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o IA e verificar um usuário ligado, identificar o WIFI em que ele está e buscar o banco de dados do IM a que laboratório o WIFI pertence, identificando em que laboratório o usuário esta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IM retorna para o IA, que identifica qual laboratório e referente ao WIFI</w:t>
            </w:r>
          </w:p>
        </w:tc>
      </w:tr>
      <w:tr w:rsidR="009F3459" w:rsidRPr="009F3459" w:rsidTr="009F3459">
        <w:trPr>
          <w:trHeight w:val="157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TF11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Identificar usuário acessando o aplicativo com login e senha OK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o aplicativo e inserir login e senha cadastrados no IM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Sistema recebe dados inseridos de Login e senha, envia para o IM em busca de validação do login e senha inseridos e recebe ok do IM OK para os dados inserido e autentica o usuário, guardando os dados de login e senha para outras oportunidades de acesso ao aplicativo </w:t>
            </w:r>
          </w:p>
        </w:tc>
      </w:tr>
      <w:tr w:rsidR="009F3459" w:rsidRPr="009F3459" w:rsidTr="009F3459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Identificar usuário acessando o aplicativo com login e senha NAO OK (Senha)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Acessar o aplicativo e inserir </w:t>
            </w:r>
            <w:bookmarkStart w:id="45" w:name="_GoBack"/>
            <w:bookmarkEnd w:id="45"/>
            <w:r w:rsidRPr="009F3459">
              <w:rPr>
                <w:color w:val="000000"/>
                <w:lang w:val="pt-BR" w:eastAsia="pt-BR"/>
              </w:rPr>
              <w:t>login cadastrado no IM correto e senha incorreta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recebe dados inseridos de Login e senha, envia para o IM em busca de validação do login e senha inseridos e recebe erro do IM (NAO OK) para a senha informada. O IA informa mensagem de erro em seguida: "Senha Invalida"</w:t>
            </w:r>
          </w:p>
        </w:tc>
      </w:tr>
      <w:tr w:rsidR="009F3459" w:rsidRPr="009F3459" w:rsidTr="009F3459">
        <w:trPr>
          <w:trHeight w:val="131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Identificar usuário acessando o aplicativo com login e senha NAO OK (Login)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Abrir o aplicativo acessando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Acessar o aplicativo e inserir login NAO existente no IM correto e senha qualquer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recebe dados inseridos de Login e senha, envia para o IM em busca de validação do login e senha inseridos e recebe erro do IM (NAO OK) para o login e senha informados. O IA informa mensagem de erro em seguida: "Login e Senha Inválidos"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TF14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entra no LENS sem estar ligado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Abrir o aplicativo sem estar no WIFI com usuário cadastrado no IM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alterar preferencias do 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não pode acessar tela de alteração de preferências ambientais.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altera temperatura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Alterar um valor DENTRO dos limites de temperatura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altera preferência de temperatura e atualiza informação também no IM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altera umidade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Alterar um valor DENTRO dos limites de umidade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altera preferência de umidade e atualiza informação também no IM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altera umidade e temperatura.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Alterar um valor DENTRO dos limites de umidade e um de temperatura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altera preferência de umidade e temperatura e atualiza informações também no IM</w:t>
            </w:r>
          </w:p>
        </w:tc>
      </w:tr>
      <w:tr w:rsidR="009F3459" w:rsidRPr="009F3459" w:rsidTr="009F3459">
        <w:trPr>
          <w:trHeight w:val="18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Usuário muda de laboratório.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Sair de um laboratório e mudar para outro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O app deve identificar a mudança de laboratório a partir da alteração do lab, e as preferências do usuário para aquele ambiente devem ser preenchidas no app.</w:t>
            </w:r>
            <w:r w:rsidRPr="009F3459">
              <w:rPr>
                <w:color w:val="000000"/>
                <w:lang w:val="pt-BR" w:eastAsia="pt-BR"/>
              </w:rPr>
              <w:br/>
            </w:r>
            <w:r w:rsidRPr="009F3459">
              <w:rPr>
                <w:color w:val="000000"/>
                <w:lang w:val="pt-BR" w:eastAsia="pt-BR"/>
              </w:rPr>
              <w:br/>
              <w:t>Aplicativo deve informar ao IM saída de um laboratório ao identificar saída do WIFI e entrada em outro na conexão com o WIFI do segundo laboratório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Identificar saída de </w:t>
            </w:r>
            <w:r w:rsidRPr="009F3459">
              <w:rPr>
                <w:color w:val="000000"/>
                <w:lang w:val="pt-BR" w:eastAsia="pt-BR"/>
              </w:rPr>
              <w:lastRenderedPageBreak/>
              <w:t>usuário do laboratório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 xml:space="preserve">Estar autenticado no IA, </w:t>
            </w:r>
            <w:r w:rsidRPr="009F3459">
              <w:rPr>
                <w:color w:val="000000"/>
                <w:lang w:val="pt-BR" w:eastAsia="pt-BR"/>
              </w:rPr>
              <w:lastRenderedPageBreak/>
              <w:t>conectado ao WIFI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 xml:space="preserve">Desconectar usuário do WIFI e </w:t>
            </w:r>
            <w:r w:rsidRPr="009F3459">
              <w:rPr>
                <w:color w:val="000000"/>
                <w:lang w:val="pt-BR" w:eastAsia="pt-BR"/>
              </w:rPr>
              <w:lastRenderedPageBreak/>
              <w:t>verificar se o IA identifica a saída do usuário do laboratório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 xml:space="preserve">O aplicativo identifica que o usuário não está </w:t>
            </w:r>
            <w:r w:rsidRPr="009F3459">
              <w:rPr>
                <w:color w:val="000000"/>
                <w:lang w:val="pt-BR" w:eastAsia="pt-BR"/>
              </w:rPr>
              <w:lastRenderedPageBreak/>
              <w:t>mais conectado à rede WIFI e registra a saída do laboratório do usuário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lastRenderedPageBreak/>
              <w:t>TF20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Efetuar login em menos de 20 segundos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Efetuar login no aplicativo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confirmar a autenticação em menos de 20 segundos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Registrar entrada de usuário em laboratório em menos de 20 segundos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o WIFI de um laboratório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identificar usuário em menos de 20 segundos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Registrar Saída de usuário em laboratório em menos de 20 segundos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ligado no WIFI do Laboratório e estar identificado pelo IA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Desconectar do WIFI do laboratório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identificar a saída do usuário em menos de 20 segundos</w:t>
            </w:r>
          </w:p>
        </w:tc>
      </w:tr>
      <w:tr w:rsidR="009F3459" w:rsidRPr="009F3459" w:rsidTr="009F3459">
        <w:trPr>
          <w:trHeight w:val="79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Impedir acesso de um usuário depois de três tentativas malsucedidas de login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Estar no laboratório e autenticado no WIFI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Tentar acessar o aplicativo três vezes com um login cadastrado no IM mas informando a senha errada 3 vezes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informar mensagem após terceira tentativa: "3 tentativas erradas. Favor tentar novamente em 10 minutos"</w:t>
            </w:r>
          </w:p>
        </w:tc>
      </w:tr>
      <w:tr w:rsidR="009F3459" w:rsidRPr="009F3459" w:rsidTr="009F3459">
        <w:trPr>
          <w:trHeight w:val="530"/>
          <w:jc w:val="center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TF24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Verificar acesso a dados apenas do próprio usuário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Ter um usuário e senha cadastrados no IM e acessar o WIFI de um laboratório</w:t>
            </w:r>
          </w:p>
        </w:tc>
        <w:tc>
          <w:tcPr>
            <w:tcW w:w="7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Acessar os cadastros do aplicativo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N/A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F3459" w:rsidRPr="009F3459" w:rsidRDefault="009F3459" w:rsidP="009F3459">
            <w:pPr>
              <w:widowControl/>
              <w:spacing w:line="240" w:lineRule="auto"/>
              <w:jc w:val="center"/>
              <w:rPr>
                <w:color w:val="000000"/>
                <w:lang w:val="pt-BR" w:eastAsia="pt-BR"/>
              </w:rPr>
            </w:pPr>
            <w:r w:rsidRPr="009F3459">
              <w:rPr>
                <w:color w:val="000000"/>
                <w:lang w:val="pt-BR" w:eastAsia="pt-BR"/>
              </w:rPr>
              <w:t>Sistema deve demonstrar em seu uso que o aplicativo somente exibe informações do próprio usuário ligado</w:t>
            </w:r>
          </w:p>
        </w:tc>
      </w:tr>
    </w:tbl>
    <w:p w:rsidR="009F3459" w:rsidRDefault="009F3459" w:rsidP="009F3459">
      <w:pPr>
        <w:pStyle w:val="Corpodetexto"/>
      </w:pPr>
    </w:p>
    <w:p w:rsidR="009F3459" w:rsidRPr="009F3459" w:rsidRDefault="009F3459" w:rsidP="009F3459">
      <w:pPr>
        <w:pStyle w:val="Corpodetexto"/>
      </w:pPr>
    </w:p>
    <w:tbl>
      <w:tblPr>
        <w:tblStyle w:val="Tabelacomgrade"/>
        <w:tblW w:w="9684" w:type="dxa"/>
        <w:tblInd w:w="-289" w:type="dxa"/>
        <w:tblLook w:val="04A0" w:firstRow="1" w:lastRow="0" w:firstColumn="1" w:lastColumn="0" w:noHBand="0" w:noVBand="1"/>
      </w:tblPr>
      <w:tblGrid>
        <w:gridCol w:w="1033"/>
        <w:gridCol w:w="1919"/>
        <w:gridCol w:w="894"/>
        <w:gridCol w:w="772"/>
        <w:gridCol w:w="994"/>
        <w:gridCol w:w="1361"/>
        <w:gridCol w:w="2711"/>
      </w:tblGrid>
      <w:tr w:rsidR="007B6499" w:rsidRPr="000A7829" w:rsidTr="00590F74">
        <w:tc>
          <w:tcPr>
            <w:tcW w:w="1033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ID do caso de teste</w:t>
            </w:r>
          </w:p>
        </w:tc>
        <w:tc>
          <w:tcPr>
            <w:tcW w:w="1919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Cenário</w:t>
            </w:r>
          </w:p>
        </w:tc>
        <w:tc>
          <w:tcPr>
            <w:tcW w:w="8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Usuário</w:t>
            </w:r>
          </w:p>
        </w:tc>
        <w:tc>
          <w:tcPr>
            <w:tcW w:w="772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Senha</w:t>
            </w:r>
          </w:p>
        </w:tc>
        <w:tc>
          <w:tcPr>
            <w:tcW w:w="994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Umi</w:t>
            </w:r>
            <w:r w:rsidRPr="000A7829">
              <w:rPr>
                <w:rFonts w:ascii="Times New Roman" w:hAnsi="Times New Roman"/>
                <w:b/>
              </w:rPr>
              <w:t>dade</w:t>
            </w:r>
          </w:p>
        </w:tc>
        <w:tc>
          <w:tcPr>
            <w:tcW w:w="136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Temperatura</w:t>
            </w:r>
          </w:p>
        </w:tc>
        <w:tc>
          <w:tcPr>
            <w:tcW w:w="2711" w:type="dxa"/>
            <w:vAlign w:val="center"/>
          </w:tcPr>
          <w:p w:rsidR="000A7829" w:rsidRP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  <w:b/>
              </w:rPr>
            </w:pPr>
            <w:r w:rsidRPr="000A7829">
              <w:rPr>
                <w:rFonts w:ascii="Times New Roman" w:hAnsi="Times New Roman"/>
                <w:b/>
              </w:rPr>
              <w:t>Resultado esperado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TF1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sem estar </w:t>
            </w:r>
            <w:r w:rsidR="009F3459">
              <w:rPr>
                <w:rFonts w:ascii="Times New Roman" w:hAnsi="Times New Roman"/>
              </w:rPr>
              <w:t>ligado</w:t>
            </w:r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não pode acessar tela de alteração de preferências ambientais.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TF2</w:t>
            </w:r>
          </w:p>
        </w:tc>
        <w:tc>
          <w:tcPr>
            <w:tcW w:w="1919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Usuário entra no LENS </w:t>
            </w:r>
            <w:r w:rsidR="007B6499">
              <w:rPr>
                <w:rFonts w:ascii="Times New Roman" w:hAnsi="Times New Roman"/>
              </w:rPr>
              <w:t>e se loga, mas sem wifi ativado no celular.</w:t>
            </w:r>
          </w:p>
        </w:tc>
        <w:tc>
          <w:tcPr>
            <w:tcW w:w="894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0A7829" w:rsidRDefault="000A782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0A782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pode acessar tela de alteração de preferências ambientais, mas não é alterá-las pois não se sabe qual laboratório está.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TF3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entra no LENS e se loga, com wifi ativado no celular.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pode acessar tela de alteração de preferências ambientais e o app indica qual laboratório ele está.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TF4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temperatura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TF5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as preferências do usuário.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TF6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altera umidade e temperatura.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Alguma dentro dos limites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IM contabiliza ambas as preferências do usuário.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TF7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muda de laboratório.</w:t>
            </w:r>
          </w:p>
        </w:tc>
        <w:tc>
          <w:tcPr>
            <w:tcW w:w="8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app deve identificar a mudança de laboratório a partir da alteração do lab, e as preferências do usuário para aquele ambiente devem ser preenchidas no app.</w:t>
            </w:r>
          </w:p>
        </w:tc>
      </w:tr>
      <w:tr w:rsidR="007B6499" w:rsidRPr="009F3459" w:rsidTr="00590F74">
        <w:tc>
          <w:tcPr>
            <w:tcW w:w="1033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TF8</w:t>
            </w:r>
          </w:p>
        </w:tc>
        <w:tc>
          <w:tcPr>
            <w:tcW w:w="1919" w:type="dxa"/>
            <w:vAlign w:val="center"/>
          </w:tcPr>
          <w:p w:rsidR="007B6499" w:rsidRDefault="007B6499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Usuário sai do laboratório</w:t>
            </w:r>
          </w:p>
        </w:tc>
        <w:tc>
          <w:tcPr>
            <w:tcW w:w="8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772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994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1361" w:type="dxa"/>
            <w:vAlign w:val="center"/>
          </w:tcPr>
          <w:p w:rsidR="007B6499" w:rsidRDefault="00590F74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N/A</w:t>
            </w:r>
          </w:p>
        </w:tc>
        <w:tc>
          <w:tcPr>
            <w:tcW w:w="2711" w:type="dxa"/>
            <w:vAlign w:val="center"/>
          </w:tcPr>
          <w:p w:rsidR="007B6499" w:rsidRDefault="00883588" w:rsidP="000A7829">
            <w:pPr>
              <w:pStyle w:val="Corpodetexto"/>
              <w:ind w:left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 app informa ao usuário que ele não está mais no laboratório.</w:t>
            </w:r>
          </w:p>
        </w:tc>
      </w:tr>
    </w:tbl>
    <w:p w:rsidR="008A4710" w:rsidRDefault="008A4710">
      <w:pPr>
        <w:pStyle w:val="Corpodetexto"/>
        <w:rPr>
          <w:rFonts w:ascii="Times New Roman" w:hAnsi="Times New Roman"/>
        </w:rPr>
      </w:pPr>
    </w:p>
    <w:p w:rsidR="008A4710" w:rsidRDefault="008A4710">
      <w:pPr>
        <w:pStyle w:val="Ttulo1"/>
        <w:rPr>
          <w:lang w:val="pt-BR"/>
        </w:rPr>
      </w:pPr>
      <w:bookmarkStart w:id="46" w:name="_Toc22094991"/>
      <w:bookmarkStart w:id="47" w:name="_Toc498086595"/>
      <w:r>
        <w:rPr>
          <w:lang w:val="pt-BR"/>
        </w:rPr>
        <w:t>Resultados dos Testes</w:t>
      </w:r>
      <w:bookmarkEnd w:id="46"/>
      <w:bookmarkEnd w:id="47"/>
    </w:p>
    <w:bookmarkEnd w:id="32"/>
    <w:p w:rsidR="00590F74" w:rsidRPr="009C3FB3" w:rsidRDefault="00590F74" w:rsidP="00590F74">
      <w:pPr>
        <w:pStyle w:val="Corpodetexto"/>
        <w:ind w:left="0" w:firstLine="720"/>
        <w:rPr>
          <w:rFonts w:ascii="Times New Roman" w:hAnsi="Times New Roman"/>
          <w:i/>
          <w:iCs/>
          <w:lang w:eastAsia="pt-BR"/>
        </w:rPr>
      </w:pPr>
      <w:r w:rsidRPr="009C3FB3">
        <w:rPr>
          <w:rFonts w:ascii="Times New Roman" w:hAnsi="Times New Roman"/>
          <w:i/>
          <w:iCs/>
          <w:lang w:eastAsia="pt-BR"/>
        </w:rPr>
        <w:t>Caso os resultados dos testes não possuam como retorno o resultado esperado, a implementação deve ser revista. Caso algum caso de teste não condiga com o esperado, a equipe deve entrar em contato com a equipe de V,V&amp;T através de um Issue. A equipe de desenvolvimento deve alterar esta sessão com os resultados dos testes já executados com sucesso.</w:t>
      </w:r>
    </w:p>
    <w:p w:rsidR="008A4710" w:rsidRDefault="008A4710">
      <w:pPr>
        <w:pStyle w:val="InfoBlue"/>
      </w:pPr>
    </w:p>
    <w:sectPr w:rsidR="008A4710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A06" w:rsidRDefault="00040A06">
      <w:pPr>
        <w:spacing w:line="240" w:lineRule="auto"/>
      </w:pPr>
      <w:r>
        <w:separator/>
      </w:r>
    </w:p>
  </w:endnote>
  <w:endnote w:type="continuationSeparator" w:id="0">
    <w:p w:rsidR="00040A06" w:rsidRDefault="00040A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60"/>
      <w:gridCol w:w="5103"/>
      <w:gridCol w:w="1723"/>
    </w:tblGrid>
    <w:tr w:rsidR="008A4710">
      <w:tc>
        <w:tcPr>
          <w:tcW w:w="2660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ind w:right="360"/>
            <w:rPr>
              <w:sz w:val="18"/>
              <w:szCs w:val="18"/>
              <w:lang w:val="pt-BR"/>
            </w:rPr>
          </w:pPr>
          <w:r w:rsidRPr="008A4710">
            <w:rPr>
              <w:sz w:val="18"/>
              <w:szCs w:val="18"/>
              <w:lang w:val="pt-BR"/>
            </w:rPr>
            <w:t>http://www.cos.ufrj.br/~ese</w:t>
          </w:r>
        </w:p>
      </w:tc>
      <w:tc>
        <w:tcPr>
          <w:tcW w:w="5103" w:type="dxa"/>
          <w:tcBorders>
            <w:top w:val="nil"/>
            <w:left w:val="nil"/>
            <w:bottom w:val="nil"/>
            <w:right w:val="nil"/>
          </w:tcBorders>
        </w:tcPr>
        <w:p w:rsidR="008A4710" w:rsidRPr="008A4710" w:rsidRDefault="008A4710">
          <w:pPr>
            <w:jc w:val="center"/>
            <w:rPr>
              <w:rFonts w:ascii="Verdana" w:hAnsi="Verdana"/>
              <w:lang w:val="pt-BR"/>
            </w:rPr>
          </w:pPr>
          <w:r w:rsidRPr="008A4710">
            <w:rPr>
              <w:rFonts w:ascii="Verdana" w:hAnsi="Verdana"/>
              <w:b/>
              <w:lang w:val="pt-BR"/>
            </w:rPr>
            <w:t>LENS</w:t>
          </w:r>
          <w:r w:rsidRPr="008A4710">
            <w:rPr>
              <w:rFonts w:ascii="Verdana" w:hAnsi="Verdana"/>
              <w:lang w:val="pt-BR"/>
            </w:rPr>
            <w:t xml:space="preserve"> – Laboratório de Engenharia de Software</w:t>
          </w:r>
        </w:p>
      </w:tc>
      <w:tc>
        <w:tcPr>
          <w:tcW w:w="1723" w:type="dxa"/>
          <w:tcBorders>
            <w:top w:val="nil"/>
            <w:left w:val="nil"/>
            <w:bottom w:val="nil"/>
            <w:right w:val="nil"/>
          </w:tcBorders>
        </w:tcPr>
        <w:p w:rsidR="008A4710" w:rsidRDefault="008A4710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9F3459">
            <w:rPr>
              <w:rStyle w:val="Nmerodepgina"/>
              <w:noProof/>
              <w:lang w:val="pt-BR"/>
            </w:rPr>
            <w:t>7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 w:rsidR="00040A06">
            <w:fldChar w:fldCharType="begin"/>
          </w:r>
          <w:r w:rsidR="00040A06">
            <w:instrText xml:space="preserve"> NUMPAGES  \* MERGEFORMAT </w:instrText>
          </w:r>
          <w:r w:rsidR="00040A06">
            <w:fldChar w:fldCharType="separate"/>
          </w:r>
          <w:r w:rsidR="009F3459" w:rsidRPr="009F3459">
            <w:rPr>
              <w:rStyle w:val="Nmerodepgina"/>
              <w:noProof/>
            </w:rPr>
            <w:t>10</w:t>
          </w:r>
          <w:r w:rsidR="00040A06">
            <w:rPr>
              <w:rStyle w:val="Nmerodepgina"/>
              <w:noProof/>
            </w:rPr>
            <w:fldChar w:fldCharType="end"/>
          </w:r>
        </w:p>
      </w:tc>
    </w:tr>
  </w:tbl>
  <w:p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A06" w:rsidRDefault="00040A06">
      <w:pPr>
        <w:spacing w:line="240" w:lineRule="auto"/>
      </w:pPr>
      <w:r>
        <w:separator/>
      </w:r>
    </w:p>
  </w:footnote>
  <w:footnote w:type="continuationSeparator" w:id="0">
    <w:p w:rsidR="00040A06" w:rsidRDefault="00040A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>
      <w:tc>
        <w:tcPr>
          <w:tcW w:w="6379" w:type="dxa"/>
        </w:tcPr>
        <w:p w:rsidR="008A4710" w:rsidRDefault="007367BC">
          <w:pPr>
            <w:rPr>
              <w:lang w:val="pt-BR"/>
            </w:rPr>
          </w:pPr>
          <w:r>
            <w:rPr>
              <w:lang w:val="pt-BR"/>
            </w:rPr>
            <w:t>Issues Authenticator - Coral</w:t>
          </w:r>
        </w:p>
      </w:tc>
      <w:tc>
        <w:tcPr>
          <w:tcW w:w="3179" w:type="dxa"/>
        </w:tcPr>
        <w:p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>
      <w:tc>
        <w:tcPr>
          <w:tcW w:w="6379" w:type="dxa"/>
        </w:tcPr>
        <w:p w:rsidR="008A4710" w:rsidRDefault="008A4710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:rsidR="008A4710" w:rsidRDefault="00BE3E49">
          <w:pPr>
            <w:rPr>
              <w:lang w:val="pt-BR"/>
            </w:rPr>
          </w:pPr>
          <w:r>
            <w:fldChar w:fldCharType="begin"/>
          </w:r>
          <w:r>
            <w:instrText xml:space="preserve"> REF versao \h  \* MERGEFORMAT </w:instrText>
          </w:r>
          <w:r>
            <w:fldChar w:fldCharType="separate"/>
          </w:r>
          <w:r w:rsidR="007367BC">
            <w:rPr>
              <w:lang w:val="pt-BR"/>
            </w:rPr>
            <w:t xml:space="preserve">Versão </w:t>
          </w:r>
          <w:r w:rsidR="008A4710">
            <w:rPr>
              <w:lang w:val="pt-BR"/>
            </w:rPr>
            <w:t>1.0.0&gt;</w:t>
          </w:r>
          <w:r>
            <w:fldChar w:fldCharType="end"/>
          </w:r>
        </w:p>
      </w:tc>
    </w:tr>
  </w:tbl>
  <w:p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97CE5"/>
    <w:multiLevelType w:val="hybridMultilevel"/>
    <w:tmpl w:val="5ECAF8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4106B4"/>
    <w:multiLevelType w:val="hybridMultilevel"/>
    <w:tmpl w:val="910C0C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ctiveWritingStyle w:appName="MSWord" w:lang="pt-BR" w:vendorID="64" w:dllVersion="131078" w:nlCheck="1" w:checkStyle="0"/>
  <w:activeWritingStyle w:appName="MSWord" w:lang="en-AU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40A06"/>
    <w:rsid w:val="00053E68"/>
    <w:rsid w:val="000A7829"/>
    <w:rsid w:val="0031537C"/>
    <w:rsid w:val="003F0854"/>
    <w:rsid w:val="00590F74"/>
    <w:rsid w:val="0069172B"/>
    <w:rsid w:val="007367BC"/>
    <w:rsid w:val="007B6499"/>
    <w:rsid w:val="00883588"/>
    <w:rsid w:val="008A4710"/>
    <w:rsid w:val="009C3FB3"/>
    <w:rsid w:val="009F3459"/>
    <w:rsid w:val="00BE3E49"/>
    <w:rsid w:val="00C130CF"/>
    <w:rsid w:val="00C464B9"/>
    <w:rsid w:val="00D5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580B004-B680-4DD0-8B19-B2D88D2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table" w:styleId="Tabelacomgrade">
    <w:name w:val="Table Grid"/>
    <w:basedOn w:val="Tabelanormal"/>
    <w:uiPriority w:val="59"/>
    <w:rsid w:val="000A7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C3FB3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9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76721-B413-4811-B842-ED333617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0</TotalTime>
  <Pages>10</Pages>
  <Words>2004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12806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Jhone</cp:lastModifiedBy>
  <cp:revision>2</cp:revision>
  <cp:lastPrinted>2002-05-13T21:16:00Z</cp:lastPrinted>
  <dcterms:created xsi:type="dcterms:W3CDTF">2017-12-07T01:42:00Z</dcterms:created>
  <dcterms:modified xsi:type="dcterms:W3CDTF">2017-12-07T01:42:00Z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